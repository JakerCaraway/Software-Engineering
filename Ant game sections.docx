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11" w:rsidRPr="002D4C11" w:rsidRDefault="002D4C11"/>
    <w:p w:rsidR="002D4C11" w:rsidRPr="002D4C11" w:rsidRDefault="002D4C11">
      <w:pPr>
        <w:rPr>
          <w:b/>
          <w:bCs/>
        </w:rPr>
      </w:pPr>
      <w:r>
        <w:rPr>
          <w:b/>
          <w:bCs/>
        </w:rPr>
        <w:t>Oli</w:t>
      </w:r>
    </w:p>
    <w:p w:rsidR="002D4C11" w:rsidRDefault="002D4C11">
      <w:r>
        <w:t>Geometry</w:t>
      </w:r>
    </w:p>
    <w:p w:rsidR="002D4C11" w:rsidRDefault="002D4C11">
      <w:proofErr w:type="gramStart"/>
      <w:r>
        <w:t>chemistry</w:t>
      </w:r>
      <w:proofErr w:type="gramEnd"/>
    </w:p>
    <w:p w:rsidR="002D4C11" w:rsidRDefault="002D4C11"/>
    <w:p w:rsidR="002D4C11" w:rsidRPr="002D4C11" w:rsidRDefault="002D4C11">
      <w:pPr>
        <w:rPr>
          <w:b/>
          <w:bCs/>
        </w:rPr>
      </w:pPr>
      <w:r w:rsidRPr="002D4C11">
        <w:rPr>
          <w:b/>
          <w:bCs/>
        </w:rPr>
        <w:t>Gloria</w:t>
      </w:r>
    </w:p>
    <w:p w:rsidR="002D4C11" w:rsidRDefault="002D4C11">
      <w:r>
        <w:t>Biology</w:t>
      </w:r>
    </w:p>
    <w:p w:rsidR="002D4C11" w:rsidRDefault="002D4C11">
      <w:r>
        <w:t>Phenomenology</w:t>
      </w:r>
    </w:p>
    <w:p w:rsidR="002D4C11" w:rsidRDefault="002D4C11"/>
    <w:p w:rsidR="002D4C11" w:rsidRPr="00CD72F3" w:rsidRDefault="00CD72F3">
      <w:pPr>
        <w:rPr>
          <w:b/>
          <w:bCs/>
        </w:rPr>
      </w:pPr>
      <w:proofErr w:type="spellStart"/>
      <w:proofErr w:type="gramStart"/>
      <w:r>
        <w:rPr>
          <w:b/>
          <w:bCs/>
        </w:rPr>
        <w:t>jeremiah</w:t>
      </w:r>
      <w:proofErr w:type="spellEnd"/>
      <w:proofErr w:type="gramEnd"/>
    </w:p>
    <w:p w:rsidR="002D4C11" w:rsidRDefault="002D4C11">
      <w:r>
        <w:t>Geography</w:t>
      </w:r>
      <w:r w:rsidRPr="002D4C11">
        <w:tab/>
      </w:r>
    </w:p>
    <w:p w:rsidR="002D4C11" w:rsidRDefault="002D4C11">
      <w:r>
        <w:t>Neurology</w:t>
      </w:r>
    </w:p>
    <w:p w:rsidR="002D4C11" w:rsidRDefault="002D4C11"/>
    <w:p w:rsidR="00CD72F3" w:rsidRPr="00CD72F3" w:rsidRDefault="00CD72F3">
      <w:pPr>
        <w:rPr>
          <w:b/>
          <w:bCs/>
        </w:rPr>
      </w:pPr>
      <w:r w:rsidRPr="00CD72F3">
        <w:rPr>
          <w:b/>
          <w:bCs/>
        </w:rPr>
        <w:t>Matt</w:t>
      </w:r>
    </w:p>
    <w:p w:rsidR="002D4C11" w:rsidRDefault="002D4C11" w:rsidP="002D4C11">
      <w:proofErr w:type="spellStart"/>
      <w:r>
        <w:t>Overiew</w:t>
      </w:r>
      <w:proofErr w:type="spellEnd"/>
    </w:p>
    <w:p w:rsidR="002D4C11" w:rsidRDefault="002D4C11">
      <w:r>
        <w:t>A brief look at Ant Brains</w:t>
      </w:r>
    </w:p>
    <w:p w:rsidR="002D4C11" w:rsidRDefault="002D4C11">
      <w:r>
        <w:t>Cartography</w:t>
      </w:r>
    </w:p>
    <w:p w:rsidR="002D4C11" w:rsidRDefault="002D4C11">
      <w:r>
        <w:t>Chemistry</w:t>
      </w:r>
    </w:p>
    <w:p w:rsidR="002D4C11" w:rsidRDefault="002D4C11"/>
    <w:p w:rsidR="00CD72F3" w:rsidRPr="00CD72F3" w:rsidRDefault="00CD72F3">
      <w:pPr>
        <w:rPr>
          <w:b/>
          <w:bCs/>
        </w:rPr>
      </w:pPr>
      <w:r w:rsidRPr="00CD72F3">
        <w:rPr>
          <w:b/>
          <w:bCs/>
        </w:rPr>
        <w:t>Zane</w:t>
      </w:r>
    </w:p>
    <w:p w:rsidR="002D4C11" w:rsidRDefault="002D4C11">
      <w:r>
        <w:t>Judging</w:t>
      </w:r>
    </w:p>
    <w:p w:rsidR="002D4C11" w:rsidRDefault="002D4C11">
      <w:r>
        <w:t>Neuro-Cartography</w:t>
      </w:r>
    </w:p>
    <w:p w:rsidR="002D4C11" w:rsidRDefault="002D4C11">
      <w:proofErr w:type="spellStart"/>
      <w:r>
        <w:t>Matial</w:t>
      </w:r>
      <w:proofErr w:type="spellEnd"/>
      <w:r>
        <w:t xml:space="preserve"> Arts</w:t>
      </w:r>
    </w:p>
    <w:p w:rsidR="002D4C11" w:rsidRDefault="002D4C11">
      <w:r>
        <w:t>Number Theory</w:t>
      </w:r>
    </w:p>
    <w:p w:rsidR="002D4C11" w:rsidRDefault="002D4C11"/>
    <w:p w:rsidR="00CD72F3" w:rsidRPr="00CD72F3" w:rsidRDefault="00CD72F3">
      <w:pPr>
        <w:rPr>
          <w:b/>
          <w:bCs/>
        </w:rPr>
      </w:pPr>
      <w:r w:rsidRPr="00CD72F3">
        <w:rPr>
          <w:b/>
          <w:bCs/>
        </w:rPr>
        <w:t>Jack</w:t>
      </w:r>
    </w:p>
    <w:p w:rsidR="002D4C11" w:rsidRDefault="002D4C11">
      <w:r>
        <w:t>Contest Mechanics</w:t>
      </w:r>
    </w:p>
    <w:p w:rsidR="002D4C11" w:rsidRDefault="002D4C11">
      <w:r>
        <w:t>Kinetics</w:t>
      </w:r>
    </w:p>
    <w:p w:rsidR="002D4C11" w:rsidRDefault="002D4C11">
      <w:r>
        <w:t>Game Play and scoring</w:t>
      </w:r>
    </w:p>
    <w:p w:rsidR="002D4C11" w:rsidRDefault="002D4C11">
      <w:r>
        <w:t>Testing</w:t>
      </w:r>
    </w:p>
    <w:p w:rsidR="002D4C11" w:rsidRPr="002D4C11" w:rsidRDefault="002D4C11">
      <w:pPr>
        <w:rPr>
          <w:color w:val="FFFFFF" w:themeColor="background1"/>
        </w:rPr>
      </w:pPr>
      <w:bookmarkStart w:id="0" w:name="_GoBack"/>
      <w:bookmarkEnd w:id="0"/>
    </w:p>
    <w:sectPr w:rsidR="002D4C11" w:rsidRPr="002D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7C"/>
    <w:rsid w:val="002D4C11"/>
    <w:rsid w:val="00721A7C"/>
    <w:rsid w:val="00CD72F3"/>
    <w:rsid w:val="00F4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E959A-3D48-466F-8D46-41CD27D9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722A46C8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Conabeer</dc:creator>
  <cp:keywords/>
  <dc:description/>
  <cp:lastModifiedBy>Matthew Conabeer</cp:lastModifiedBy>
  <cp:revision>1</cp:revision>
  <dcterms:created xsi:type="dcterms:W3CDTF">2016-02-23T17:10:00Z</dcterms:created>
  <dcterms:modified xsi:type="dcterms:W3CDTF">2016-02-23T17:33:00Z</dcterms:modified>
</cp:coreProperties>
</file>